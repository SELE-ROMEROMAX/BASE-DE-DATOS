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D483" w14:textId="77777777" w:rsidR="00E46841" w:rsidRDefault="00E46841"/>
    <w:p w14:paraId="4C45608F" w14:textId="77777777" w:rsidR="00E46841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1C9625EB" w14:textId="77777777" w:rsidR="00E46841" w:rsidRDefault="00E46841"/>
    <w:p w14:paraId="473970C0" w14:textId="77777777" w:rsidR="00E46841" w:rsidRDefault="00E46841"/>
    <w:p w14:paraId="01A7616D" w14:textId="77777777" w:rsidR="00E46841" w:rsidRDefault="00000000"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0D5146C0" w14:textId="77777777" w:rsidR="00E46841" w:rsidRDefault="00E46841">
      <w:pPr>
        <w:rPr>
          <w:rFonts w:ascii="Arial" w:hAnsi="Arial"/>
          <w:sz w:val="20"/>
        </w:rPr>
      </w:pPr>
    </w:p>
    <w:p w14:paraId="0213F76A" w14:textId="77777777" w:rsidR="00E46841" w:rsidRDefault="00000000"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53075D4F" w14:textId="77777777" w:rsidR="00E46841" w:rsidRDefault="00000000">
      <w:r>
        <w:rPr>
          <w:rFonts w:ascii="Arial" w:hAnsi="Arial"/>
          <w:sz w:val="20"/>
        </w:rPr>
        <w:t>Cada Producto pertenece a un Rubro.</w:t>
      </w:r>
    </w:p>
    <w:p w14:paraId="5C937FF2" w14:textId="77777777" w:rsidR="00E46841" w:rsidRDefault="00E46841"/>
    <w:p w14:paraId="21A050B7" w14:textId="77777777" w:rsidR="00E46841" w:rsidRDefault="00E46841"/>
    <w:tbl>
      <w:tblPr>
        <w:tblW w:w="10758" w:type="dxa"/>
        <w:tblInd w:w="-55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"/>
        <w:gridCol w:w="1745"/>
        <w:gridCol w:w="1144"/>
        <w:gridCol w:w="1374"/>
        <w:gridCol w:w="437"/>
        <w:gridCol w:w="899"/>
        <w:gridCol w:w="672"/>
        <w:gridCol w:w="1464"/>
        <w:gridCol w:w="1919"/>
      </w:tblGrid>
      <w:tr w:rsidR="00ED2B5A" w14:paraId="6F894EC0" w14:textId="77777777" w:rsidTr="00ED2B5A">
        <w:trPr>
          <w:trHeight w:val="248"/>
        </w:trPr>
        <w:tc>
          <w:tcPr>
            <w:tcW w:w="39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5423E" w14:textId="77777777" w:rsidR="00ED2B5A" w:rsidRDefault="00ED2B5A">
            <w:pPr>
              <w:jc w:val="center"/>
            </w:pPr>
            <w:r>
              <w:t>PRODUCTOS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1AE3" w14:textId="77777777" w:rsidR="00ED2B5A" w:rsidRDefault="00ED2B5A"/>
        </w:tc>
        <w:tc>
          <w:tcPr>
            <w:tcW w:w="437" w:type="dxa"/>
            <w:tcBorders>
              <w:left w:val="single" w:sz="4" w:space="0" w:color="auto"/>
            </w:tcBorders>
          </w:tcPr>
          <w:p w14:paraId="61A2FC8A" w14:textId="2DF746E9" w:rsidR="00ED2B5A" w:rsidRDefault="00ED2B5A"/>
        </w:tc>
        <w:tc>
          <w:tcPr>
            <w:tcW w:w="899" w:type="dxa"/>
            <w:tcMar>
              <w:left w:w="30" w:type="dxa"/>
              <w:right w:w="30" w:type="dxa"/>
            </w:tcMar>
            <w:vAlign w:val="bottom"/>
          </w:tcPr>
          <w:p w14:paraId="620AFC1E" w14:textId="3E8724FE" w:rsidR="00ED2B5A" w:rsidRDefault="00ED2B5A"/>
        </w:tc>
        <w:tc>
          <w:tcPr>
            <w:tcW w:w="672" w:type="dxa"/>
            <w:tcMar>
              <w:left w:w="30" w:type="dxa"/>
              <w:right w:w="30" w:type="dxa"/>
            </w:tcMar>
            <w:vAlign w:val="bottom"/>
          </w:tcPr>
          <w:p w14:paraId="5A77028F" w14:textId="77777777" w:rsidR="00ED2B5A" w:rsidRDefault="00ED2B5A"/>
        </w:tc>
        <w:tc>
          <w:tcPr>
            <w:tcW w:w="33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A04DD" w14:textId="77777777" w:rsidR="00ED2B5A" w:rsidRDefault="00ED2B5A">
            <w:pPr>
              <w:jc w:val="center"/>
            </w:pPr>
            <w:r>
              <w:t>RUBROS</w:t>
            </w:r>
          </w:p>
        </w:tc>
      </w:tr>
      <w:tr w:rsidR="00ED2B5A" w14:paraId="2275BBF9" w14:textId="77777777" w:rsidTr="00ED2B5A">
        <w:trPr>
          <w:trHeight w:val="248"/>
        </w:trPr>
        <w:tc>
          <w:tcPr>
            <w:tcW w:w="110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19F0BFF" w14:textId="77777777" w:rsidR="00ED2B5A" w:rsidRDefault="00ED2B5A">
            <w:pPr>
              <w:jc w:val="center"/>
            </w:pPr>
            <w:r>
              <w:rPr>
                <w:u w:val="single"/>
              </w:rPr>
              <w:t>ITEM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9BED02" w14:textId="77777777" w:rsidR="00ED2B5A" w:rsidRDefault="00ED2B5A">
            <w:pPr>
              <w:jc w:val="center"/>
            </w:pPr>
            <w:r>
              <w:t>DESCRIPCION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E0487B" w14:textId="77777777" w:rsidR="00ED2B5A" w:rsidRDefault="00ED2B5A">
            <w:pPr>
              <w:jc w:val="center"/>
            </w:pPr>
            <w:r>
              <w:t>PRECIO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70AE" w14:textId="173A4070" w:rsidR="00ED2B5A" w:rsidRDefault="00ED2B5A" w:rsidP="00ED2B5A">
            <w:r>
              <w:t>CODIGO FK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7145CAF0" w14:textId="6EDC1974" w:rsidR="00ED2B5A" w:rsidRDefault="00ED2B5A">
            <w:pPr>
              <w:jc w:val="center"/>
            </w:pPr>
          </w:p>
        </w:tc>
        <w:tc>
          <w:tcPr>
            <w:tcW w:w="899" w:type="dxa"/>
            <w:tcMar>
              <w:left w:w="30" w:type="dxa"/>
              <w:right w:w="30" w:type="dxa"/>
            </w:tcMar>
            <w:vAlign w:val="bottom"/>
          </w:tcPr>
          <w:p w14:paraId="44498B6C" w14:textId="44BF12EC" w:rsidR="00ED2B5A" w:rsidRDefault="00ED2B5A">
            <w:pPr>
              <w:jc w:val="center"/>
            </w:pPr>
          </w:p>
        </w:tc>
        <w:tc>
          <w:tcPr>
            <w:tcW w:w="672" w:type="dxa"/>
            <w:tcMar>
              <w:left w:w="30" w:type="dxa"/>
              <w:right w:w="30" w:type="dxa"/>
            </w:tcMar>
            <w:vAlign w:val="bottom"/>
          </w:tcPr>
          <w:p w14:paraId="54768813" w14:textId="77777777" w:rsidR="00ED2B5A" w:rsidRDefault="00ED2B5A">
            <w:pPr>
              <w:jc w:val="center"/>
            </w:pP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24F1293" w14:textId="77777777" w:rsidR="00ED2B5A" w:rsidRDefault="00ED2B5A">
            <w:pPr>
              <w:jc w:val="center"/>
            </w:pPr>
            <w:r>
              <w:rPr>
                <w:u w:val="single"/>
              </w:rPr>
              <w:t>CODIGO</w:t>
            </w:r>
          </w:p>
        </w:tc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886ACC" w14:textId="77777777" w:rsidR="00ED2B5A" w:rsidRDefault="00ED2B5A">
            <w:pPr>
              <w:jc w:val="center"/>
            </w:pPr>
            <w:r>
              <w:t>DESCRIPCION</w:t>
            </w:r>
          </w:p>
        </w:tc>
      </w:tr>
      <w:tr w:rsidR="00ED2B5A" w14:paraId="4E0B8E77" w14:textId="77777777" w:rsidTr="00ED2B5A">
        <w:trPr>
          <w:trHeight w:val="248"/>
        </w:trPr>
        <w:tc>
          <w:tcPr>
            <w:tcW w:w="110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9B90B36" w14:textId="77777777" w:rsidR="00ED2B5A" w:rsidRDefault="00ED2B5A">
            <w:pPr>
              <w:jc w:val="center"/>
            </w:pPr>
            <w:r>
              <w:t>AS234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AEFE298" w14:textId="77777777" w:rsidR="00ED2B5A" w:rsidRDefault="00ED2B5A">
            <w:pPr>
              <w:jc w:val="center"/>
            </w:pPr>
            <w:r>
              <w:t>Martillo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D4C21B" w14:textId="77777777" w:rsidR="00ED2B5A" w:rsidRDefault="00ED2B5A">
            <w:pPr>
              <w:jc w:val="center"/>
            </w:pPr>
            <w:r>
              <w:t>245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C0DF" w14:textId="5CB3984E" w:rsidR="00ED2B5A" w:rsidRDefault="00ED2B5A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6991C4B3" w14:textId="26F47F3B" w:rsidR="00ED2B5A" w:rsidRDefault="00ED2B5A">
            <w:pPr>
              <w:jc w:val="center"/>
            </w:pPr>
          </w:p>
        </w:tc>
        <w:tc>
          <w:tcPr>
            <w:tcW w:w="899" w:type="dxa"/>
            <w:tcMar>
              <w:left w:w="30" w:type="dxa"/>
              <w:right w:w="30" w:type="dxa"/>
            </w:tcMar>
            <w:vAlign w:val="bottom"/>
          </w:tcPr>
          <w:p w14:paraId="70273409" w14:textId="1D8745E9" w:rsidR="00ED2B5A" w:rsidRDefault="00ED2B5A" w:rsidP="00B27795"/>
        </w:tc>
        <w:tc>
          <w:tcPr>
            <w:tcW w:w="672" w:type="dxa"/>
            <w:tcMar>
              <w:left w:w="30" w:type="dxa"/>
              <w:right w:w="30" w:type="dxa"/>
            </w:tcMar>
            <w:vAlign w:val="bottom"/>
          </w:tcPr>
          <w:p w14:paraId="2B04403F" w14:textId="77777777" w:rsidR="00ED2B5A" w:rsidRDefault="00ED2B5A">
            <w:pPr>
              <w:jc w:val="center"/>
            </w:pP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D2177D8" w14:textId="77777777" w:rsidR="00ED2B5A" w:rsidRDefault="00ED2B5A">
            <w:pPr>
              <w:jc w:val="center"/>
            </w:pPr>
            <w:r>
              <w:t>1</w:t>
            </w:r>
          </w:p>
        </w:tc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FF73D5" w14:textId="77777777" w:rsidR="00ED2B5A" w:rsidRDefault="00ED2B5A">
            <w:pPr>
              <w:jc w:val="center"/>
            </w:pPr>
            <w:r>
              <w:t>ferretería</w:t>
            </w:r>
          </w:p>
        </w:tc>
      </w:tr>
      <w:tr w:rsidR="00ED2B5A" w14:paraId="274471C8" w14:textId="77777777" w:rsidTr="00ED2B5A">
        <w:trPr>
          <w:trHeight w:val="248"/>
        </w:trPr>
        <w:tc>
          <w:tcPr>
            <w:tcW w:w="110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C654E23" w14:textId="77777777" w:rsidR="00ED2B5A" w:rsidRDefault="00ED2B5A">
            <w:pPr>
              <w:jc w:val="center"/>
            </w:pPr>
            <w:r>
              <w:t>MB444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5736590" w14:textId="77777777" w:rsidR="00ED2B5A" w:rsidRDefault="00ED2B5A">
            <w:pPr>
              <w:jc w:val="center"/>
            </w:pPr>
            <w:r>
              <w:t>Horno eléctrico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0C1EC6" w14:textId="77777777" w:rsidR="00ED2B5A" w:rsidRDefault="00ED2B5A">
            <w:pPr>
              <w:jc w:val="center"/>
            </w:pPr>
            <w:r>
              <w:t>6700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C428" w14:textId="70E6C8FE" w:rsidR="00ED2B5A" w:rsidRDefault="00ED2B5A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19D90FBA" w14:textId="0010D49A" w:rsidR="00ED2B5A" w:rsidRDefault="00ED2B5A">
            <w:pPr>
              <w:jc w:val="center"/>
            </w:pPr>
          </w:p>
        </w:tc>
        <w:tc>
          <w:tcPr>
            <w:tcW w:w="899" w:type="dxa"/>
            <w:tcMar>
              <w:left w:w="30" w:type="dxa"/>
              <w:right w:w="30" w:type="dxa"/>
            </w:tcMar>
            <w:vAlign w:val="bottom"/>
          </w:tcPr>
          <w:p w14:paraId="27058D7D" w14:textId="1833E4B1" w:rsidR="00ED2B5A" w:rsidRDefault="00ED2B5A">
            <w:pPr>
              <w:jc w:val="center"/>
            </w:pPr>
          </w:p>
        </w:tc>
        <w:tc>
          <w:tcPr>
            <w:tcW w:w="672" w:type="dxa"/>
            <w:tcMar>
              <w:left w:w="30" w:type="dxa"/>
              <w:right w:w="30" w:type="dxa"/>
            </w:tcMar>
            <w:vAlign w:val="bottom"/>
          </w:tcPr>
          <w:p w14:paraId="1B11BC1E" w14:textId="77777777" w:rsidR="00ED2B5A" w:rsidRDefault="00ED2B5A">
            <w:pPr>
              <w:jc w:val="center"/>
            </w:pP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26A9E39" w14:textId="77777777" w:rsidR="00ED2B5A" w:rsidRDefault="00ED2B5A">
            <w:pPr>
              <w:jc w:val="center"/>
            </w:pPr>
            <w:r>
              <w:t>2</w:t>
            </w:r>
          </w:p>
        </w:tc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44A396" w14:textId="77777777" w:rsidR="00ED2B5A" w:rsidRDefault="00ED2B5A">
            <w:pPr>
              <w:jc w:val="center"/>
            </w:pPr>
            <w:r>
              <w:t>electrodomésticos</w:t>
            </w:r>
          </w:p>
        </w:tc>
      </w:tr>
      <w:tr w:rsidR="00ED2B5A" w14:paraId="20B2AEF9" w14:textId="77777777" w:rsidTr="00ED2B5A">
        <w:trPr>
          <w:trHeight w:val="248"/>
        </w:trPr>
        <w:tc>
          <w:tcPr>
            <w:tcW w:w="110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7CDD9A8" w14:textId="77777777" w:rsidR="00ED2B5A" w:rsidRDefault="00ED2B5A">
            <w:pPr>
              <w:jc w:val="center"/>
            </w:pPr>
            <w:r>
              <w:t>RT5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F23A6E4" w14:textId="77777777" w:rsidR="00ED2B5A" w:rsidRDefault="00ED2B5A">
            <w:pPr>
              <w:jc w:val="center"/>
            </w:pPr>
            <w:r>
              <w:t>Colchón inflable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C6871F" w14:textId="77777777" w:rsidR="00ED2B5A" w:rsidRDefault="00ED2B5A">
            <w:pPr>
              <w:jc w:val="center"/>
            </w:pPr>
            <w:r>
              <w:t>3500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EEEB" w14:textId="60B99E40" w:rsidR="00ED2B5A" w:rsidRDefault="00ED2B5A">
            <w:pPr>
              <w:jc w:val="center"/>
            </w:pPr>
            <w:r>
              <w:t>3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3E0C0A47" w14:textId="6B49EC73" w:rsidR="00ED2B5A" w:rsidRDefault="00ED2B5A">
            <w:pPr>
              <w:jc w:val="center"/>
            </w:pPr>
          </w:p>
        </w:tc>
        <w:tc>
          <w:tcPr>
            <w:tcW w:w="899" w:type="dxa"/>
            <w:tcMar>
              <w:left w:w="30" w:type="dxa"/>
              <w:right w:w="30" w:type="dxa"/>
            </w:tcMar>
            <w:vAlign w:val="bottom"/>
          </w:tcPr>
          <w:p w14:paraId="7C3A6156" w14:textId="373D199A" w:rsidR="00ED2B5A" w:rsidRDefault="00ED2B5A">
            <w:pPr>
              <w:jc w:val="center"/>
            </w:pPr>
          </w:p>
        </w:tc>
        <w:tc>
          <w:tcPr>
            <w:tcW w:w="672" w:type="dxa"/>
            <w:tcMar>
              <w:left w:w="30" w:type="dxa"/>
              <w:right w:w="30" w:type="dxa"/>
            </w:tcMar>
            <w:vAlign w:val="bottom"/>
          </w:tcPr>
          <w:p w14:paraId="66B51F78" w14:textId="77777777" w:rsidR="00ED2B5A" w:rsidRDefault="00ED2B5A">
            <w:pPr>
              <w:jc w:val="center"/>
            </w:pP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8528EB" w14:textId="77777777" w:rsidR="00ED2B5A" w:rsidRDefault="00ED2B5A">
            <w:pPr>
              <w:jc w:val="center"/>
            </w:pPr>
            <w:r>
              <w:t>3</w:t>
            </w:r>
          </w:p>
        </w:tc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7F8F8C" w14:textId="77777777" w:rsidR="00ED2B5A" w:rsidRDefault="00ED2B5A">
            <w:pPr>
              <w:jc w:val="center"/>
            </w:pPr>
            <w:r>
              <w:t>camping</w:t>
            </w:r>
          </w:p>
        </w:tc>
      </w:tr>
      <w:tr w:rsidR="00ED2B5A" w14:paraId="7C5670FE" w14:textId="77777777" w:rsidTr="00ED2B5A">
        <w:trPr>
          <w:trHeight w:val="248"/>
        </w:trPr>
        <w:tc>
          <w:tcPr>
            <w:tcW w:w="110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1EF5A61" w14:textId="77777777" w:rsidR="00ED2B5A" w:rsidRDefault="00ED2B5A">
            <w:pPr>
              <w:jc w:val="center"/>
            </w:pPr>
            <w:r>
              <w:t>RE33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6AFF7F" w14:textId="77777777" w:rsidR="00ED2B5A" w:rsidRDefault="00ED2B5A">
            <w:pPr>
              <w:jc w:val="center"/>
            </w:pPr>
            <w:r>
              <w:t>Carpa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D8972F" w14:textId="77777777" w:rsidR="00ED2B5A" w:rsidRDefault="00ED2B5A">
            <w:pPr>
              <w:jc w:val="center"/>
            </w:pPr>
            <w:r>
              <w:t>12000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42EB" w14:textId="77777777" w:rsidR="00ED2B5A" w:rsidRDefault="00ED2B5A">
            <w:pPr>
              <w:jc w:val="center"/>
            </w:pP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7FC97EC1" w14:textId="54DA59A7" w:rsidR="00ED2B5A" w:rsidRDefault="00ED2B5A">
            <w:pPr>
              <w:jc w:val="center"/>
            </w:pPr>
          </w:p>
        </w:tc>
        <w:tc>
          <w:tcPr>
            <w:tcW w:w="899" w:type="dxa"/>
            <w:tcMar>
              <w:left w:w="30" w:type="dxa"/>
              <w:right w:w="30" w:type="dxa"/>
            </w:tcMar>
            <w:vAlign w:val="bottom"/>
          </w:tcPr>
          <w:p w14:paraId="4D2CD412" w14:textId="6EF31DC2" w:rsidR="00ED2B5A" w:rsidRDefault="00ED2B5A">
            <w:pPr>
              <w:jc w:val="center"/>
            </w:pPr>
          </w:p>
        </w:tc>
        <w:tc>
          <w:tcPr>
            <w:tcW w:w="672" w:type="dxa"/>
            <w:tcMar>
              <w:left w:w="30" w:type="dxa"/>
              <w:right w:w="30" w:type="dxa"/>
            </w:tcMar>
            <w:vAlign w:val="bottom"/>
          </w:tcPr>
          <w:p w14:paraId="4BD082E4" w14:textId="77777777" w:rsidR="00ED2B5A" w:rsidRDefault="00ED2B5A">
            <w:pPr>
              <w:jc w:val="center"/>
            </w:pP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93A4231" w14:textId="77777777" w:rsidR="00ED2B5A" w:rsidRDefault="00ED2B5A">
            <w:pPr>
              <w:jc w:val="center"/>
            </w:pPr>
          </w:p>
        </w:tc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0A11B6" w14:textId="77777777" w:rsidR="00ED2B5A" w:rsidRDefault="00ED2B5A">
            <w:pPr>
              <w:jc w:val="center"/>
            </w:pPr>
          </w:p>
        </w:tc>
      </w:tr>
    </w:tbl>
    <w:p w14:paraId="1B39C679" w14:textId="77777777" w:rsidR="00E46841" w:rsidRDefault="00E46841"/>
    <w:p w14:paraId="00F7C1F1" w14:textId="55BCFA5E" w:rsidR="008A7482" w:rsidRDefault="00B27795">
      <w:r>
        <w:t xml:space="preserve">                </w:t>
      </w:r>
      <w:r w:rsidR="00017F7C">
        <w:t>1/1</w:t>
      </w:r>
      <w:r>
        <w:t xml:space="preserve">                                                          </w:t>
      </w:r>
      <w:r w:rsidR="00017F7C">
        <w:t>1/</w:t>
      </w:r>
      <w:r w:rsidR="00520885">
        <w:t>N</w:t>
      </w:r>
      <w:r>
        <w:t xml:space="preserve">                     </w:t>
      </w:r>
      <w:r w:rsidR="00017F7C">
        <w:t xml:space="preserve">                    1/</w:t>
      </w:r>
      <w:r w:rsidR="00520885">
        <w:t>N</w:t>
      </w:r>
    </w:p>
    <w:p w14:paraId="071F3224" w14:textId="59DDACC0" w:rsidR="002F0809" w:rsidRDefault="008A7482">
      <w:r>
        <w:t xml:space="preserve">PRODUCTOS clave principal- </w:t>
      </w:r>
      <w:r w:rsidRPr="008A7482">
        <w:rPr>
          <w:u w:val="single"/>
        </w:rPr>
        <w:t xml:space="preserve">ITEM  </w:t>
      </w:r>
      <w:r>
        <w:t xml:space="preserve">                                        RUBROS clave principal-</w:t>
      </w:r>
      <w:r w:rsidRPr="008A7482">
        <w:rPr>
          <w:u w:val="single"/>
        </w:rPr>
        <w:t>CODIGO</w:t>
      </w:r>
    </w:p>
    <w:p w14:paraId="0F3121CD" w14:textId="56305503" w:rsidR="002F0809" w:rsidRDefault="00ED2B5A">
      <w:r>
        <w:t>CLAVE F – CODIGO RUBROS</w:t>
      </w:r>
    </w:p>
    <w:tbl>
      <w:tblPr>
        <w:tblStyle w:val="Tablaconcuadrcula"/>
        <w:tblpPr w:leftFromText="141" w:rightFromText="141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3149"/>
      </w:tblGrid>
      <w:tr w:rsidR="005C1561" w14:paraId="67F0F790" w14:textId="77777777" w:rsidTr="005C1561">
        <w:tc>
          <w:tcPr>
            <w:tcW w:w="3149" w:type="dxa"/>
          </w:tcPr>
          <w:p w14:paraId="72D17135" w14:textId="1CD5265F" w:rsidR="005C1561" w:rsidRDefault="005C1561" w:rsidP="005C1561">
            <w:r>
              <w:t>RUBROS</w:t>
            </w:r>
          </w:p>
        </w:tc>
      </w:tr>
      <w:tr w:rsidR="005C1561" w14:paraId="2B381914" w14:textId="77777777" w:rsidTr="005C1561">
        <w:tc>
          <w:tcPr>
            <w:tcW w:w="3149" w:type="dxa"/>
          </w:tcPr>
          <w:p w14:paraId="05E487BD" w14:textId="3BF445B7" w:rsidR="005C1561" w:rsidRPr="005C1561" w:rsidRDefault="005C1561" w:rsidP="005C1561">
            <w:pPr>
              <w:rPr>
                <w:u w:val="single"/>
              </w:rPr>
            </w:pPr>
            <w:r w:rsidRPr="005C1561">
              <w:rPr>
                <w:u w:val="single"/>
              </w:rPr>
              <w:t xml:space="preserve">CODIGO </w:t>
            </w:r>
          </w:p>
        </w:tc>
      </w:tr>
      <w:tr w:rsidR="005C1561" w14:paraId="1D1B1EC8" w14:textId="77777777" w:rsidTr="005C1561">
        <w:tc>
          <w:tcPr>
            <w:tcW w:w="3149" w:type="dxa"/>
          </w:tcPr>
          <w:p w14:paraId="4AC5B0C4" w14:textId="6179C746" w:rsidR="005C1561" w:rsidRDefault="005C1561" w:rsidP="005C1561">
            <w:r>
              <w:t>DISCRIPCION</w:t>
            </w:r>
          </w:p>
        </w:tc>
      </w:tr>
    </w:tbl>
    <w:p w14:paraId="4094C3BF" w14:textId="77777777" w:rsidR="002F0809" w:rsidRDefault="002F0809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29"/>
      </w:tblGrid>
      <w:tr w:rsidR="008A7482" w14:paraId="374B4D15" w14:textId="77777777" w:rsidTr="008A7482">
        <w:trPr>
          <w:trHeight w:val="352"/>
        </w:trPr>
        <w:tc>
          <w:tcPr>
            <w:tcW w:w="2529" w:type="dxa"/>
          </w:tcPr>
          <w:p w14:paraId="47E85680" w14:textId="098EC72A" w:rsidR="008A7482" w:rsidRDefault="008A7482" w:rsidP="008A7482">
            <w:r>
              <w:t xml:space="preserve">PRODUCTOS </w:t>
            </w:r>
          </w:p>
        </w:tc>
      </w:tr>
      <w:tr w:rsidR="008A7482" w14:paraId="3B3B0584" w14:textId="77777777" w:rsidTr="008A7482">
        <w:trPr>
          <w:trHeight w:val="352"/>
        </w:trPr>
        <w:tc>
          <w:tcPr>
            <w:tcW w:w="2529" w:type="dxa"/>
          </w:tcPr>
          <w:p w14:paraId="5E3BE7DE" w14:textId="26F6D1BD" w:rsidR="008A7482" w:rsidRPr="008A7482" w:rsidRDefault="008A7482" w:rsidP="008A7482">
            <w:pPr>
              <w:rPr>
                <w:u w:val="single"/>
              </w:rPr>
            </w:pPr>
            <w:r w:rsidRPr="008A7482">
              <w:rPr>
                <w:u w:val="single"/>
              </w:rPr>
              <w:t>ITEM</w:t>
            </w:r>
          </w:p>
        </w:tc>
      </w:tr>
      <w:tr w:rsidR="008A7482" w14:paraId="497984E1" w14:textId="77777777" w:rsidTr="008A7482">
        <w:trPr>
          <w:trHeight w:val="352"/>
        </w:trPr>
        <w:tc>
          <w:tcPr>
            <w:tcW w:w="2529" w:type="dxa"/>
          </w:tcPr>
          <w:p w14:paraId="755142B8" w14:textId="7BBD68CA" w:rsidR="008A7482" w:rsidRPr="00B27795" w:rsidRDefault="008A7482" w:rsidP="008A7482">
            <w:r w:rsidRPr="00B27795">
              <w:t>DESCRIPCION</w:t>
            </w:r>
          </w:p>
        </w:tc>
      </w:tr>
      <w:tr w:rsidR="008A7482" w14:paraId="62836ACF" w14:textId="77777777" w:rsidTr="008A7482">
        <w:trPr>
          <w:trHeight w:val="352"/>
        </w:trPr>
        <w:tc>
          <w:tcPr>
            <w:tcW w:w="2529" w:type="dxa"/>
          </w:tcPr>
          <w:p w14:paraId="54A895B0" w14:textId="6B2FB8E4" w:rsidR="008A7482" w:rsidRPr="00B27795" w:rsidRDefault="008A7482" w:rsidP="008A7482">
            <w:r w:rsidRPr="00B27795">
              <w:t>PRECIO</w:t>
            </w:r>
          </w:p>
        </w:tc>
      </w:tr>
      <w:tr w:rsidR="00983443" w14:paraId="42DC3CEA" w14:textId="77777777" w:rsidTr="008A7482">
        <w:trPr>
          <w:trHeight w:val="352"/>
        </w:trPr>
        <w:tc>
          <w:tcPr>
            <w:tcW w:w="2529" w:type="dxa"/>
          </w:tcPr>
          <w:p w14:paraId="113BEC13" w14:textId="7D3F0972" w:rsidR="00983443" w:rsidRPr="00B27795" w:rsidRDefault="00983443" w:rsidP="008A7482">
            <w:r>
              <w:t>CODIGO FK</w:t>
            </w:r>
          </w:p>
        </w:tc>
      </w:tr>
    </w:tbl>
    <w:p w14:paraId="284502B5" w14:textId="2BB489C9" w:rsidR="002F0809" w:rsidRDefault="00983443">
      <w:r>
        <w:rPr>
          <w:noProof/>
        </w:rPr>
        <w:pict w14:anchorId="4816B8B0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.95pt;margin-top:16.75pt;width:196.8pt;height:62.4pt;rotation:180;flip:y;z-index:251658240;mso-position-horizontal-relative:text;mso-position-vertical-relative:text" o:connectortype="curved" adj="10800,132508,-42015">
            <v:stroke endarrow="block"/>
          </v:shape>
        </w:pict>
      </w:r>
      <w:r w:rsidR="008A7482">
        <w:br w:type="textWrapping" w:clear="all"/>
      </w:r>
    </w:p>
    <w:p w14:paraId="745EF5E0" w14:textId="77777777" w:rsidR="002F0809" w:rsidRDefault="002F0809"/>
    <w:p w14:paraId="127FCFB9" w14:textId="77777777" w:rsidR="00E46841" w:rsidRDefault="00E46841"/>
    <w:p w14:paraId="4C50B5C9" w14:textId="77777777" w:rsidR="00E46841" w:rsidRDefault="00000000"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4F5AC818" w14:textId="77777777" w:rsidR="00E46841" w:rsidRDefault="00000000">
      <w:r>
        <w:rPr>
          <w:rFonts w:ascii="Arial" w:hAnsi="Arial"/>
          <w:sz w:val="20"/>
        </w:rPr>
        <w:t>Cada Paciente solo asiste a un médico de cabecera</w:t>
      </w:r>
    </w:p>
    <w:p w14:paraId="68BB2605" w14:textId="77777777" w:rsidR="00E46841" w:rsidRDefault="00E46841"/>
    <w:p w14:paraId="6EAE7DD5" w14:textId="77777777" w:rsidR="00E46841" w:rsidRDefault="00E46841"/>
    <w:tbl>
      <w:tblPr>
        <w:tblW w:w="10951" w:type="dxa"/>
        <w:tblInd w:w="-575" w:type="dxa"/>
        <w:tblCellMar>
          <w:left w:w="28" w:type="dxa"/>
          <w:right w:w="57" w:type="dxa"/>
        </w:tblCellMar>
        <w:tblLook w:val="0000" w:firstRow="0" w:lastRow="0" w:firstColumn="0" w:lastColumn="0" w:noHBand="0" w:noVBand="0"/>
      </w:tblPr>
      <w:tblGrid>
        <w:gridCol w:w="1565"/>
        <w:gridCol w:w="1160"/>
        <w:gridCol w:w="1884"/>
        <w:gridCol w:w="1090"/>
        <w:gridCol w:w="911"/>
        <w:gridCol w:w="276"/>
        <w:gridCol w:w="107"/>
        <w:gridCol w:w="1307"/>
        <w:gridCol w:w="1326"/>
        <w:gridCol w:w="1325"/>
      </w:tblGrid>
      <w:tr w:rsidR="00520885" w14:paraId="41F74840" w14:textId="77777777" w:rsidTr="004A5DF0">
        <w:trPr>
          <w:trHeight w:val="223"/>
        </w:trPr>
        <w:tc>
          <w:tcPr>
            <w:tcW w:w="46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436C" w14:textId="77777777" w:rsidR="00520885" w:rsidRDefault="00520885">
            <w:pPr>
              <w:jc w:val="center"/>
            </w:pPr>
            <w:r>
              <w:t>MEDICOS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206B3584" w14:textId="77777777" w:rsidR="00520885" w:rsidRDefault="00520885"/>
        </w:tc>
        <w:tc>
          <w:tcPr>
            <w:tcW w:w="936" w:type="dxa"/>
            <w:vAlign w:val="bottom"/>
          </w:tcPr>
          <w:p w14:paraId="1F0D6792" w14:textId="727F8055" w:rsidR="00520885" w:rsidRDefault="00520885"/>
        </w:tc>
        <w:tc>
          <w:tcPr>
            <w:tcW w:w="282" w:type="dxa"/>
          </w:tcPr>
          <w:p w14:paraId="5DE7EA05" w14:textId="77777777" w:rsidR="00520885" w:rsidRDefault="00520885"/>
        </w:tc>
        <w:tc>
          <w:tcPr>
            <w:tcW w:w="108" w:type="dxa"/>
            <w:vAlign w:val="bottom"/>
          </w:tcPr>
          <w:p w14:paraId="604AFDA4" w14:textId="7A244E97" w:rsidR="00520885" w:rsidRDefault="00520885"/>
        </w:tc>
        <w:tc>
          <w:tcPr>
            <w:tcW w:w="39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15FDC" w14:textId="77777777" w:rsidR="00520885" w:rsidRDefault="00520885">
            <w:pPr>
              <w:jc w:val="center"/>
            </w:pPr>
            <w:r>
              <w:t>PACIENTES</w:t>
            </w:r>
          </w:p>
        </w:tc>
      </w:tr>
      <w:tr w:rsidR="00520885" w14:paraId="6D07D697" w14:textId="77777777" w:rsidTr="004A5DF0">
        <w:trPr>
          <w:trHeight w:val="223"/>
        </w:trPr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69B841C" w14:textId="77777777" w:rsidR="00520885" w:rsidRDefault="00520885">
            <w:pPr>
              <w:jc w:val="center"/>
            </w:pPr>
            <w:r>
              <w:rPr>
                <w:u w:val="single"/>
              </w:rPr>
              <w:t>MATRICULA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727FD3D" w14:textId="77777777" w:rsidR="00520885" w:rsidRDefault="00520885">
            <w:pPr>
              <w:jc w:val="center"/>
            </w:pPr>
            <w:r>
              <w:t>NOMBRE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42AE98C" w14:textId="77777777" w:rsidR="00520885" w:rsidRDefault="00520885">
            <w:pPr>
              <w:jc w:val="center"/>
            </w:pPr>
            <w:r>
              <w:t>ESPECIALIDAD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FC25" w14:textId="6DB40A61" w:rsidR="00520885" w:rsidRDefault="00520885" w:rsidP="00520885">
            <w:pPr>
              <w:jc w:val="center"/>
            </w:pPr>
            <w:r>
              <w:t>DNI FK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bottom"/>
          </w:tcPr>
          <w:p w14:paraId="6D4E7846" w14:textId="4BF0CD83" w:rsidR="00520885" w:rsidRDefault="00520885">
            <w:pPr>
              <w:jc w:val="center"/>
            </w:pPr>
          </w:p>
        </w:tc>
        <w:tc>
          <w:tcPr>
            <w:tcW w:w="282" w:type="dxa"/>
          </w:tcPr>
          <w:p w14:paraId="7DB3818B" w14:textId="77777777" w:rsidR="00520885" w:rsidRDefault="00520885">
            <w:pPr>
              <w:jc w:val="center"/>
            </w:pPr>
          </w:p>
        </w:tc>
        <w:tc>
          <w:tcPr>
            <w:tcW w:w="108" w:type="dxa"/>
            <w:vAlign w:val="bottom"/>
          </w:tcPr>
          <w:p w14:paraId="7668FC27" w14:textId="2509A2B3" w:rsidR="00520885" w:rsidRDefault="00520885" w:rsidP="00520885"/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49E6592" w14:textId="77777777" w:rsidR="00520885" w:rsidRDefault="00520885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BAB6031" w14:textId="77777777" w:rsidR="00520885" w:rsidRDefault="00520885">
            <w:pPr>
              <w:jc w:val="center"/>
            </w:pPr>
            <w:r>
              <w:t>NOMBRE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95FC96" w14:textId="77777777" w:rsidR="00520885" w:rsidRDefault="00520885">
            <w:pPr>
              <w:jc w:val="center"/>
            </w:pPr>
            <w:r>
              <w:t>TELEFONO</w:t>
            </w:r>
          </w:p>
        </w:tc>
      </w:tr>
      <w:tr w:rsidR="00520885" w14:paraId="32F8401E" w14:textId="77777777" w:rsidTr="004A5DF0">
        <w:trPr>
          <w:trHeight w:val="223"/>
        </w:trPr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0C03F5D" w14:textId="77777777" w:rsidR="00520885" w:rsidRDefault="00520885">
            <w:pPr>
              <w:jc w:val="center"/>
            </w:pPr>
            <w:r>
              <w:t>R3435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vAlign w:val="bottom"/>
          </w:tcPr>
          <w:p w14:paraId="4A4BAAD3" w14:textId="77777777" w:rsidR="00520885" w:rsidRDefault="00520885">
            <w:pPr>
              <w:jc w:val="center"/>
            </w:pPr>
            <w:r>
              <w:t>Juan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3E54AE6" w14:textId="77777777" w:rsidR="00520885" w:rsidRDefault="00520885">
            <w:pPr>
              <w:jc w:val="center"/>
            </w:pPr>
            <w:r>
              <w:t>Clínico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480E" w14:textId="272C8C72" w:rsidR="00520885" w:rsidRDefault="00520885">
            <w:pPr>
              <w:jc w:val="center"/>
            </w:pPr>
            <w:r>
              <w:t>2323232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bottom"/>
          </w:tcPr>
          <w:p w14:paraId="1E774920" w14:textId="23BE0450" w:rsidR="00520885" w:rsidRDefault="00520885">
            <w:pPr>
              <w:jc w:val="center"/>
            </w:pPr>
          </w:p>
        </w:tc>
        <w:tc>
          <w:tcPr>
            <w:tcW w:w="282" w:type="dxa"/>
          </w:tcPr>
          <w:p w14:paraId="7275F903" w14:textId="77777777" w:rsidR="00520885" w:rsidRDefault="00520885">
            <w:pPr>
              <w:jc w:val="center"/>
            </w:pPr>
          </w:p>
        </w:tc>
        <w:tc>
          <w:tcPr>
            <w:tcW w:w="108" w:type="dxa"/>
            <w:vAlign w:val="bottom"/>
          </w:tcPr>
          <w:p w14:paraId="613D15DB" w14:textId="6A7DAD80" w:rsidR="00520885" w:rsidRDefault="00520885">
            <w:pPr>
              <w:jc w:val="center"/>
            </w:pP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F7C6C77" w14:textId="77777777" w:rsidR="00520885" w:rsidRDefault="00520885">
            <w:pPr>
              <w:jc w:val="center"/>
            </w:pPr>
            <w:r>
              <w:t>2323232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359FF60" w14:textId="77777777" w:rsidR="00520885" w:rsidRDefault="00520885">
            <w:pPr>
              <w:jc w:val="center"/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A6E051" w14:textId="77777777" w:rsidR="00520885" w:rsidRDefault="00520885">
            <w:pPr>
              <w:jc w:val="center"/>
            </w:pPr>
            <w:r>
              <w:t>123</w:t>
            </w:r>
          </w:p>
        </w:tc>
      </w:tr>
      <w:tr w:rsidR="00520885" w14:paraId="24B289F2" w14:textId="77777777" w:rsidTr="004A5DF0">
        <w:trPr>
          <w:trHeight w:val="223"/>
        </w:trPr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8C09DAE" w14:textId="77777777" w:rsidR="00520885" w:rsidRDefault="00520885">
            <w:pPr>
              <w:jc w:val="center"/>
            </w:pPr>
            <w:r>
              <w:t>R5455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06E13CD" w14:textId="77777777" w:rsidR="00520885" w:rsidRDefault="00520885">
            <w:pPr>
              <w:jc w:val="center"/>
            </w:pPr>
            <w:r>
              <w:t>Ana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69FA4F0D" w14:textId="77777777" w:rsidR="00520885" w:rsidRDefault="00520885">
            <w:pPr>
              <w:jc w:val="center"/>
            </w:pPr>
            <w:r>
              <w:t>Oftalmóloga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F66" w14:textId="43692A93" w:rsidR="00520885" w:rsidRDefault="00520885">
            <w:pPr>
              <w:jc w:val="center"/>
            </w:pPr>
            <w:r>
              <w:t>43434343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bottom"/>
          </w:tcPr>
          <w:p w14:paraId="42B78CAD" w14:textId="77B11680" w:rsidR="00520885" w:rsidRDefault="00520885">
            <w:pPr>
              <w:jc w:val="center"/>
            </w:pPr>
          </w:p>
        </w:tc>
        <w:tc>
          <w:tcPr>
            <w:tcW w:w="282" w:type="dxa"/>
          </w:tcPr>
          <w:p w14:paraId="2D936AC9" w14:textId="77777777" w:rsidR="00520885" w:rsidRDefault="00520885">
            <w:pPr>
              <w:jc w:val="center"/>
            </w:pPr>
          </w:p>
        </w:tc>
        <w:tc>
          <w:tcPr>
            <w:tcW w:w="108" w:type="dxa"/>
            <w:vAlign w:val="bottom"/>
          </w:tcPr>
          <w:p w14:paraId="169C925B" w14:textId="32DEEF69" w:rsidR="00520885" w:rsidRDefault="00520885">
            <w:pPr>
              <w:jc w:val="center"/>
            </w:pP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A767CE" w14:textId="77777777" w:rsidR="00520885" w:rsidRDefault="00520885">
            <w:pPr>
              <w:jc w:val="center"/>
            </w:pPr>
            <w:r>
              <w:t>43434343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4460CE6" w14:textId="77777777" w:rsidR="00520885" w:rsidRDefault="00520885">
            <w:pPr>
              <w:jc w:val="center"/>
            </w:pPr>
            <w:r>
              <w:t>Juan Casas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699CD6" w14:textId="77777777" w:rsidR="00520885" w:rsidRDefault="00520885">
            <w:pPr>
              <w:jc w:val="center"/>
            </w:pPr>
            <w:r>
              <w:t>323</w:t>
            </w:r>
          </w:p>
        </w:tc>
      </w:tr>
      <w:tr w:rsidR="00520885" w14:paraId="03978244" w14:textId="77777777" w:rsidTr="004A5DF0">
        <w:trPr>
          <w:trHeight w:val="223"/>
        </w:trPr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062D856" w14:textId="77777777" w:rsidR="00520885" w:rsidRDefault="00520885">
            <w:pPr>
              <w:jc w:val="center"/>
            </w:pPr>
            <w:r>
              <w:t>R2222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B1249C4" w14:textId="77777777" w:rsidR="00520885" w:rsidRDefault="00520885">
            <w:pPr>
              <w:jc w:val="center"/>
            </w:pPr>
            <w:r>
              <w:t>Pedro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27A494AF" w14:textId="77777777" w:rsidR="00520885" w:rsidRDefault="00520885">
            <w:pPr>
              <w:jc w:val="center"/>
            </w:pPr>
            <w:r>
              <w:t>Cardiólogo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4E24" w14:textId="3D7CE047" w:rsidR="00520885" w:rsidRDefault="00520885">
            <w:pPr>
              <w:jc w:val="center"/>
            </w:pPr>
            <w:r>
              <w:t>75356754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bottom"/>
          </w:tcPr>
          <w:p w14:paraId="6FE8C50E" w14:textId="5E5C427B" w:rsidR="00520885" w:rsidRDefault="00520885">
            <w:pPr>
              <w:jc w:val="center"/>
            </w:pPr>
          </w:p>
        </w:tc>
        <w:tc>
          <w:tcPr>
            <w:tcW w:w="282" w:type="dxa"/>
          </w:tcPr>
          <w:p w14:paraId="09B1F41D" w14:textId="77777777" w:rsidR="00520885" w:rsidRDefault="00520885">
            <w:pPr>
              <w:jc w:val="center"/>
            </w:pPr>
          </w:p>
        </w:tc>
        <w:tc>
          <w:tcPr>
            <w:tcW w:w="108" w:type="dxa"/>
            <w:vAlign w:val="bottom"/>
          </w:tcPr>
          <w:p w14:paraId="4FDC8EDD" w14:textId="0B745A1E" w:rsidR="00520885" w:rsidRDefault="00520885">
            <w:pPr>
              <w:jc w:val="center"/>
            </w:pPr>
          </w:p>
        </w:tc>
        <w:tc>
          <w:tcPr>
            <w:tcW w:w="13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B6199F6" w14:textId="77777777" w:rsidR="00520885" w:rsidRDefault="00520885">
            <w:pPr>
              <w:jc w:val="center"/>
            </w:pPr>
            <w:r>
              <w:t>75356754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A5C5EDD" w14:textId="77777777" w:rsidR="00520885" w:rsidRDefault="00520885">
            <w:pPr>
              <w:jc w:val="center"/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B01EB9" w14:textId="77777777" w:rsidR="00520885" w:rsidRDefault="00520885">
            <w:pPr>
              <w:jc w:val="center"/>
            </w:pPr>
            <w:r>
              <w:t>777</w:t>
            </w:r>
          </w:p>
        </w:tc>
      </w:tr>
    </w:tbl>
    <w:p w14:paraId="666D231F" w14:textId="5AB79D9F" w:rsidR="00E46841" w:rsidRDefault="00017F7C">
      <w:r>
        <w:t xml:space="preserve"> </w:t>
      </w:r>
    </w:p>
    <w:p w14:paraId="566E75A6" w14:textId="132304D5" w:rsidR="00017F7C" w:rsidRDefault="00017F7C">
      <w:r>
        <w:t xml:space="preserve">1/N                                                                           </w:t>
      </w:r>
      <w:r w:rsidR="00520885">
        <w:t>1</w:t>
      </w:r>
      <w:r>
        <w:t>/N                                   1/N</w:t>
      </w:r>
    </w:p>
    <w:p w14:paraId="03E953DA" w14:textId="3CF85003" w:rsidR="00E46841" w:rsidRDefault="00983443">
      <w:r>
        <w:t xml:space="preserve">MEDICOS clave principal </w:t>
      </w:r>
      <w:r w:rsidRPr="004A5DF0">
        <w:rPr>
          <w:u w:val="single"/>
        </w:rPr>
        <w:t xml:space="preserve">MATRICULA   </w:t>
      </w:r>
      <w:r>
        <w:t xml:space="preserve">                   </w:t>
      </w:r>
      <w:r w:rsidR="00017F7C">
        <w:t xml:space="preserve">              </w:t>
      </w:r>
      <w:r>
        <w:t xml:space="preserve">   PACIENTES clave principal </w:t>
      </w:r>
      <w:r w:rsidRPr="004A5DF0">
        <w:rPr>
          <w:u w:val="single"/>
        </w:rPr>
        <w:t>DNI</w:t>
      </w:r>
    </w:p>
    <w:p w14:paraId="3720E91C" w14:textId="0B9B9814" w:rsidR="00B27795" w:rsidRPr="004A5DF0" w:rsidRDefault="004A5DF0">
      <w:pPr>
        <w:rPr>
          <w:u w:val="single"/>
        </w:rPr>
      </w:pPr>
      <w:r>
        <w:t xml:space="preserve">CLAVE F </w:t>
      </w:r>
      <w:r w:rsidRPr="004A5DF0">
        <w:rPr>
          <w:u w:val="single"/>
        </w:rPr>
        <w:t>DNI</w:t>
      </w:r>
      <w:r w:rsidRPr="004A5DF0">
        <w:t xml:space="preserve">  </w:t>
      </w:r>
      <w:r>
        <w:t xml:space="preserve"> PACIENTES</w:t>
      </w:r>
    </w:p>
    <w:p w14:paraId="132DD8D4" w14:textId="77777777" w:rsidR="00B27795" w:rsidRDefault="00B27795"/>
    <w:tbl>
      <w:tblPr>
        <w:tblStyle w:val="Tablaconcuadrcula"/>
        <w:tblpPr w:leftFromText="141" w:rightFromText="141" w:vertAnchor="text" w:horzAnchor="page" w:tblpX="2497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</w:tblGrid>
      <w:tr w:rsidR="004A5DF0" w14:paraId="68FEB474" w14:textId="1CAC0BBC" w:rsidTr="004A5DF0">
        <w:tc>
          <w:tcPr>
            <w:tcW w:w="2093" w:type="dxa"/>
          </w:tcPr>
          <w:p w14:paraId="0BD0EC1C" w14:textId="389A4CF1" w:rsidR="004A5DF0" w:rsidRDefault="004A5DF0" w:rsidP="004A5DF0">
            <w:r>
              <w:t xml:space="preserve">MEDICO </w:t>
            </w:r>
          </w:p>
        </w:tc>
      </w:tr>
      <w:tr w:rsidR="004A5DF0" w14:paraId="15B4C791" w14:textId="49F479B3" w:rsidTr="004A5DF0">
        <w:tc>
          <w:tcPr>
            <w:tcW w:w="2093" w:type="dxa"/>
          </w:tcPr>
          <w:p w14:paraId="54B743E7" w14:textId="2EE65261" w:rsidR="004A5DF0" w:rsidRPr="00520885" w:rsidRDefault="004A5DF0" w:rsidP="004A5DF0">
            <w:pPr>
              <w:rPr>
                <w:u w:val="single"/>
              </w:rPr>
            </w:pPr>
            <w:r w:rsidRPr="00520885">
              <w:rPr>
                <w:u w:val="single"/>
              </w:rPr>
              <w:t>MATRICULA</w:t>
            </w:r>
            <w:r>
              <w:rPr>
                <w:u w:val="single"/>
              </w:rPr>
              <w:t xml:space="preserve"> CP</w:t>
            </w:r>
          </w:p>
        </w:tc>
      </w:tr>
      <w:tr w:rsidR="004A5DF0" w14:paraId="5B0906B1" w14:textId="3275C72A" w:rsidTr="004A5DF0">
        <w:tc>
          <w:tcPr>
            <w:tcW w:w="2093" w:type="dxa"/>
          </w:tcPr>
          <w:p w14:paraId="433B751F" w14:textId="6976F879" w:rsidR="004A5DF0" w:rsidRDefault="004A5DF0" w:rsidP="004A5DF0">
            <w:r>
              <w:t xml:space="preserve">NOMBRE </w:t>
            </w:r>
          </w:p>
        </w:tc>
      </w:tr>
      <w:tr w:rsidR="004A5DF0" w14:paraId="15181DF4" w14:textId="534647FF" w:rsidTr="004A5DF0">
        <w:tc>
          <w:tcPr>
            <w:tcW w:w="2093" w:type="dxa"/>
          </w:tcPr>
          <w:p w14:paraId="729339AA" w14:textId="45B67D16" w:rsidR="004A5DF0" w:rsidRDefault="004A5DF0" w:rsidP="004A5DF0">
            <w:r>
              <w:t>ESPECIALIDAD</w:t>
            </w:r>
          </w:p>
        </w:tc>
      </w:tr>
      <w:tr w:rsidR="004A5DF0" w14:paraId="746D3860" w14:textId="4EB02879" w:rsidTr="004A5DF0">
        <w:tc>
          <w:tcPr>
            <w:tcW w:w="2093" w:type="dxa"/>
          </w:tcPr>
          <w:p w14:paraId="4F9724D7" w14:textId="129245DA" w:rsidR="004A5DF0" w:rsidRDefault="004A5DF0" w:rsidP="004A5DF0">
            <w:r>
              <w:t>DNI FK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7"/>
        <w:tblW w:w="0" w:type="auto"/>
        <w:tblLook w:val="04A0" w:firstRow="1" w:lastRow="0" w:firstColumn="1" w:lastColumn="0" w:noHBand="0" w:noVBand="1"/>
      </w:tblPr>
      <w:tblGrid>
        <w:gridCol w:w="2943"/>
      </w:tblGrid>
      <w:tr w:rsidR="00520885" w14:paraId="7E42082A" w14:textId="77777777" w:rsidTr="004A5DF0">
        <w:tc>
          <w:tcPr>
            <w:tcW w:w="2943" w:type="dxa"/>
          </w:tcPr>
          <w:p w14:paraId="0B6008E6" w14:textId="5C06FD96" w:rsidR="00520885" w:rsidRDefault="00520885" w:rsidP="004A5DF0">
            <w:pPr>
              <w:tabs>
                <w:tab w:val="left" w:pos="4368"/>
              </w:tabs>
            </w:pPr>
            <w:r>
              <w:t xml:space="preserve">PACIENTE </w:t>
            </w:r>
          </w:p>
        </w:tc>
      </w:tr>
      <w:tr w:rsidR="00520885" w:rsidRPr="00520885" w14:paraId="63B1B035" w14:textId="77777777" w:rsidTr="004A5DF0">
        <w:tc>
          <w:tcPr>
            <w:tcW w:w="2943" w:type="dxa"/>
          </w:tcPr>
          <w:p w14:paraId="47535A08" w14:textId="5AAB3AEF" w:rsidR="00520885" w:rsidRPr="00520885" w:rsidRDefault="00520885" w:rsidP="004A5DF0">
            <w:pPr>
              <w:tabs>
                <w:tab w:val="left" w:pos="4368"/>
              </w:tabs>
              <w:rPr>
                <w:u w:val="single"/>
              </w:rPr>
            </w:pPr>
            <w:r w:rsidRPr="00520885">
              <w:rPr>
                <w:u w:val="single"/>
              </w:rPr>
              <w:t>DNI CP</w:t>
            </w:r>
          </w:p>
        </w:tc>
      </w:tr>
      <w:tr w:rsidR="00520885" w:rsidRPr="00520885" w14:paraId="6F5455BF" w14:textId="77777777" w:rsidTr="004A5DF0">
        <w:tc>
          <w:tcPr>
            <w:tcW w:w="2943" w:type="dxa"/>
          </w:tcPr>
          <w:p w14:paraId="14C89DA4" w14:textId="62CDD3F5" w:rsidR="00520885" w:rsidRPr="00520885" w:rsidRDefault="00520885" w:rsidP="004A5DF0">
            <w:pPr>
              <w:tabs>
                <w:tab w:val="left" w:pos="4368"/>
              </w:tabs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</w:tr>
      <w:tr w:rsidR="00520885" w:rsidRPr="00520885" w14:paraId="74ECA0DB" w14:textId="77777777" w:rsidTr="004A5DF0">
        <w:tc>
          <w:tcPr>
            <w:tcW w:w="2943" w:type="dxa"/>
          </w:tcPr>
          <w:p w14:paraId="5184F660" w14:textId="23FD1A76" w:rsidR="00520885" w:rsidRDefault="00520885" w:rsidP="004A5DF0">
            <w:pPr>
              <w:tabs>
                <w:tab w:val="left" w:pos="4368"/>
              </w:tabs>
              <w:rPr>
                <w:u w:val="single"/>
              </w:rPr>
            </w:pPr>
            <w:r>
              <w:rPr>
                <w:u w:val="single"/>
              </w:rPr>
              <w:t>TELEFONO</w:t>
            </w:r>
          </w:p>
        </w:tc>
      </w:tr>
    </w:tbl>
    <w:p w14:paraId="56C3087F" w14:textId="77777777" w:rsidR="00520885" w:rsidRPr="00520885" w:rsidRDefault="00520885">
      <w:pPr>
        <w:rPr>
          <w:u w:val="single"/>
        </w:rPr>
      </w:pPr>
    </w:p>
    <w:p w14:paraId="46F0F993" w14:textId="3E030845" w:rsidR="00520885" w:rsidRPr="00520885" w:rsidRDefault="00520885">
      <w:pPr>
        <w:rPr>
          <w:u w:val="single"/>
        </w:rPr>
      </w:pPr>
      <w:r>
        <w:rPr>
          <w:noProof/>
          <w:u w:val="single"/>
        </w:rPr>
        <w:pict w14:anchorId="15610F8B">
          <v:shape id="_x0000_s1027" type="#_x0000_t38" style="position:absolute;margin-left:188.35pt;margin-top:7.35pt;width:131.75pt;height:42.6pt;rotation:180;flip:y;z-index:251659264" o:connectortype="curved" adj="10796,361724,-64825">
            <v:stroke endarrow="block"/>
          </v:shape>
        </w:pict>
      </w:r>
    </w:p>
    <w:p w14:paraId="21550913" w14:textId="77777777" w:rsidR="00520885" w:rsidRDefault="00520885" w:rsidP="00520885">
      <w:pPr>
        <w:tabs>
          <w:tab w:val="left" w:pos="4368"/>
        </w:tabs>
        <w:rPr>
          <w:rFonts w:hint="eastAsia"/>
        </w:rPr>
      </w:pPr>
      <w:r>
        <w:rPr>
          <w:rFonts w:hint="eastAsia"/>
        </w:rPr>
        <w:tab/>
      </w:r>
      <w:r>
        <w:t xml:space="preserve">      </w:t>
      </w:r>
    </w:p>
    <w:p w14:paraId="23D00079" w14:textId="41D4F202" w:rsidR="00B27795" w:rsidRDefault="00520885" w:rsidP="00520885">
      <w:pPr>
        <w:tabs>
          <w:tab w:val="left" w:pos="4368"/>
        </w:tabs>
      </w:pPr>
      <w:r>
        <w:br w:type="textWrapping" w:clear="all"/>
      </w:r>
    </w:p>
    <w:p w14:paraId="3AD1CAC8" w14:textId="77777777" w:rsidR="00B27795" w:rsidRDefault="00B27795"/>
    <w:p w14:paraId="1CA532F3" w14:textId="77777777" w:rsidR="00B27795" w:rsidRDefault="00B27795"/>
    <w:p w14:paraId="69D5045F" w14:textId="77777777" w:rsidR="00B27795" w:rsidRDefault="00B27795"/>
    <w:p w14:paraId="528EA32D" w14:textId="77777777" w:rsidR="00B27795" w:rsidRDefault="00B27795"/>
    <w:p w14:paraId="1745340B" w14:textId="77777777" w:rsidR="00B27795" w:rsidRDefault="00B27795"/>
    <w:p w14:paraId="294281C7" w14:textId="77777777" w:rsidR="00E46841" w:rsidRDefault="00000000"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14:paraId="77796FE1" w14:textId="77777777" w:rsidR="00E46841" w:rsidRDefault="00000000">
      <w:r>
        <w:rPr>
          <w:rFonts w:ascii="Arial" w:hAnsi="Arial"/>
          <w:sz w:val="20"/>
        </w:rPr>
        <w:t>Cada alumno tiene un docente asignado</w:t>
      </w:r>
    </w:p>
    <w:p w14:paraId="08C5FA9C" w14:textId="77777777" w:rsidR="00E46841" w:rsidRDefault="00E46841"/>
    <w:p w14:paraId="2E2BED7E" w14:textId="77777777" w:rsidR="00E46841" w:rsidRDefault="00E46841"/>
    <w:tbl>
      <w:tblPr>
        <w:tblW w:w="9902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8"/>
        <w:gridCol w:w="1275"/>
        <w:gridCol w:w="1261"/>
        <w:gridCol w:w="1339"/>
        <w:gridCol w:w="349"/>
        <w:gridCol w:w="1521"/>
        <w:gridCol w:w="1578"/>
        <w:gridCol w:w="1351"/>
      </w:tblGrid>
      <w:tr w:rsidR="00E46841" w14:paraId="23FD8B04" w14:textId="77777777" w:rsidTr="004A5DF0">
        <w:trPr>
          <w:trHeight w:val="121"/>
        </w:trPr>
        <w:tc>
          <w:tcPr>
            <w:tcW w:w="3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2C4CD" w14:textId="77777777" w:rsidR="00E46841" w:rsidRDefault="00000000">
            <w:pPr>
              <w:jc w:val="center"/>
            </w:pPr>
            <w:r>
              <w:t>ALUMNOS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14:paraId="2A84D7FF" w14:textId="77777777" w:rsidR="00E46841" w:rsidRDefault="00E46841"/>
        </w:tc>
        <w:tc>
          <w:tcPr>
            <w:tcW w:w="349" w:type="dxa"/>
            <w:vAlign w:val="bottom"/>
          </w:tcPr>
          <w:p w14:paraId="455F1E37" w14:textId="77777777" w:rsidR="00E46841" w:rsidRDefault="00E46841"/>
        </w:tc>
        <w:tc>
          <w:tcPr>
            <w:tcW w:w="44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6EFE1" w14:textId="77777777" w:rsidR="00E46841" w:rsidRDefault="00000000">
            <w:pPr>
              <w:jc w:val="center"/>
            </w:pPr>
            <w:r>
              <w:t>DOCENTES</w:t>
            </w:r>
          </w:p>
        </w:tc>
      </w:tr>
      <w:tr w:rsidR="004A5DF0" w14:paraId="48AD6108" w14:textId="77777777" w:rsidTr="004A5DF0">
        <w:trPr>
          <w:trHeight w:val="356"/>
        </w:trPr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0CAF118" w14:textId="77777777" w:rsidR="00E46841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8FFAFD" w14:textId="77777777" w:rsidR="00E46841" w:rsidRDefault="00000000">
            <w:pPr>
              <w:jc w:val="center"/>
            </w:pPr>
            <w:r>
              <w:t>NOMBRE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29C8A82" w14:textId="77777777" w:rsidR="00E46841" w:rsidRDefault="00000000">
            <w:pPr>
              <w:jc w:val="center"/>
            </w:pPr>
            <w:r>
              <w:t>CARRERA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A8BD1" w14:textId="4A94FB33" w:rsidR="00E46841" w:rsidRDefault="004A5DF0">
            <w:pPr>
              <w:jc w:val="center"/>
            </w:pPr>
            <w:r>
              <w:t>LEGAJO FK</w:t>
            </w:r>
          </w:p>
        </w:tc>
        <w:tc>
          <w:tcPr>
            <w:tcW w:w="349" w:type="dxa"/>
            <w:tcBorders>
              <w:left w:val="single" w:sz="4" w:space="0" w:color="auto"/>
            </w:tcBorders>
            <w:vAlign w:val="bottom"/>
          </w:tcPr>
          <w:p w14:paraId="4A52D506" w14:textId="77777777" w:rsidR="00E46841" w:rsidRDefault="00E46841">
            <w:pPr>
              <w:jc w:val="center"/>
            </w:pP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6C32A02" w14:textId="77777777" w:rsidR="00E46841" w:rsidRDefault="00000000">
            <w:pPr>
              <w:jc w:val="center"/>
            </w:pPr>
            <w:r>
              <w:rPr>
                <w:u w:val="single"/>
              </w:rPr>
              <w:t>LEGAJO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82F7EF8" w14:textId="77777777" w:rsidR="00E46841" w:rsidRDefault="00000000">
            <w:pPr>
              <w:jc w:val="center"/>
            </w:pPr>
            <w:r>
              <w:t>NOMBRE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26CDAF" w14:textId="77777777" w:rsidR="00E46841" w:rsidRDefault="00000000">
            <w:pPr>
              <w:jc w:val="center"/>
            </w:pPr>
            <w:r>
              <w:t>MATERIA</w:t>
            </w:r>
          </w:p>
        </w:tc>
      </w:tr>
      <w:tr w:rsidR="004A5DF0" w14:paraId="7B543C37" w14:textId="77777777" w:rsidTr="004A5DF0">
        <w:trPr>
          <w:trHeight w:val="121"/>
        </w:trPr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E703B10" w14:textId="77777777" w:rsidR="004A5DF0" w:rsidRDefault="004A5DF0" w:rsidP="004A5DF0">
            <w:pPr>
              <w:jc w:val="center"/>
            </w:pPr>
            <w:r>
              <w:t>23232323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2969ADE" w14:textId="77777777" w:rsidR="004A5DF0" w:rsidRDefault="004A5DF0" w:rsidP="004A5DF0">
            <w:pPr>
              <w:jc w:val="center"/>
            </w:pPr>
            <w:r>
              <w:t>Juan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6C0307C" w14:textId="77777777" w:rsidR="004A5DF0" w:rsidRDefault="004A5DF0" w:rsidP="004A5DF0">
            <w:pPr>
              <w:jc w:val="center"/>
            </w:pPr>
            <w:r>
              <w:t>TSAS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0C602" w14:textId="474D62EC" w:rsidR="004A5DF0" w:rsidRDefault="004A5DF0" w:rsidP="004A5DF0">
            <w:pPr>
              <w:jc w:val="center"/>
            </w:pPr>
            <w:r>
              <w:t>2211</w:t>
            </w:r>
          </w:p>
        </w:tc>
        <w:tc>
          <w:tcPr>
            <w:tcW w:w="349" w:type="dxa"/>
            <w:tcBorders>
              <w:left w:val="single" w:sz="4" w:space="0" w:color="auto"/>
            </w:tcBorders>
            <w:vAlign w:val="bottom"/>
          </w:tcPr>
          <w:p w14:paraId="2C892713" w14:textId="77777777" w:rsidR="004A5DF0" w:rsidRDefault="004A5DF0" w:rsidP="004A5DF0">
            <w:pPr>
              <w:jc w:val="center"/>
            </w:pP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4ACD068" w14:textId="77777777" w:rsidR="004A5DF0" w:rsidRDefault="004A5DF0" w:rsidP="004A5DF0">
            <w:pPr>
              <w:jc w:val="center"/>
            </w:pPr>
            <w:r>
              <w:t>2211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C3EAB8" w14:textId="77777777" w:rsidR="004A5DF0" w:rsidRDefault="004A5DF0" w:rsidP="004A5DF0">
            <w:pPr>
              <w:jc w:val="center"/>
            </w:pPr>
            <w:r>
              <w:t>Expósito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104C84" w14:textId="77777777" w:rsidR="004A5DF0" w:rsidRDefault="004A5DF0" w:rsidP="004A5DF0">
            <w:pPr>
              <w:jc w:val="center"/>
            </w:pPr>
            <w:r>
              <w:t xml:space="preserve">Derecho </w:t>
            </w:r>
            <w:proofErr w:type="spellStart"/>
            <w:r>
              <w:t>Lab</w:t>
            </w:r>
            <w:proofErr w:type="spellEnd"/>
          </w:p>
        </w:tc>
      </w:tr>
      <w:tr w:rsidR="004A5DF0" w14:paraId="77F1EFCF" w14:textId="77777777" w:rsidTr="004A5DF0">
        <w:trPr>
          <w:trHeight w:val="121"/>
        </w:trPr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9970922" w14:textId="77777777" w:rsidR="004A5DF0" w:rsidRDefault="004A5DF0" w:rsidP="004A5DF0">
            <w:pPr>
              <w:jc w:val="center"/>
            </w:pPr>
            <w:r>
              <w:t>342434324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24640A1" w14:textId="77777777" w:rsidR="004A5DF0" w:rsidRDefault="004A5DF0" w:rsidP="004A5DF0">
            <w:pPr>
              <w:jc w:val="center"/>
            </w:pPr>
            <w:r>
              <w:t>Ana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C2A542E" w14:textId="77777777" w:rsidR="004A5DF0" w:rsidRDefault="004A5DF0" w:rsidP="004A5DF0">
            <w:pPr>
              <w:jc w:val="center"/>
            </w:pPr>
            <w:r>
              <w:t>TECAC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C2D92" w14:textId="5DE731D7" w:rsidR="004A5DF0" w:rsidRDefault="004A5DF0" w:rsidP="004A5DF0">
            <w:pPr>
              <w:jc w:val="center"/>
            </w:pPr>
            <w:r>
              <w:t>3322</w:t>
            </w:r>
          </w:p>
        </w:tc>
        <w:tc>
          <w:tcPr>
            <w:tcW w:w="349" w:type="dxa"/>
            <w:tcBorders>
              <w:left w:val="single" w:sz="4" w:space="0" w:color="auto"/>
            </w:tcBorders>
            <w:vAlign w:val="bottom"/>
          </w:tcPr>
          <w:p w14:paraId="059D111C" w14:textId="77777777" w:rsidR="004A5DF0" w:rsidRDefault="004A5DF0" w:rsidP="004A5DF0">
            <w:pPr>
              <w:jc w:val="center"/>
            </w:pP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5A61531" w14:textId="77777777" w:rsidR="004A5DF0" w:rsidRDefault="004A5DF0" w:rsidP="004A5DF0">
            <w:pPr>
              <w:jc w:val="center"/>
            </w:pPr>
            <w:r>
              <w:t>3322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F87F793" w14:textId="77777777" w:rsidR="004A5DF0" w:rsidRDefault="004A5DF0" w:rsidP="004A5DF0">
            <w:pPr>
              <w:jc w:val="center"/>
            </w:pPr>
            <w:r>
              <w:t>Inglés 1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31CF7F" w14:textId="77777777" w:rsidR="004A5DF0" w:rsidRDefault="004A5DF0" w:rsidP="004A5DF0">
            <w:pPr>
              <w:jc w:val="center"/>
            </w:pPr>
            <w:r>
              <w:t>Perdomo</w:t>
            </w:r>
          </w:p>
        </w:tc>
      </w:tr>
      <w:tr w:rsidR="004A5DF0" w14:paraId="6AE9084E" w14:textId="77777777" w:rsidTr="004A5DF0">
        <w:trPr>
          <w:trHeight w:val="121"/>
        </w:trPr>
        <w:tc>
          <w:tcPr>
            <w:tcW w:w="12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789CCA4" w14:textId="77777777" w:rsidR="004A5DF0" w:rsidRDefault="004A5DF0" w:rsidP="004A5DF0">
            <w:pPr>
              <w:jc w:val="center"/>
            </w:pPr>
            <w:r>
              <w:t>76757567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C7C6D8C" w14:textId="77777777" w:rsidR="004A5DF0" w:rsidRDefault="004A5DF0" w:rsidP="004A5DF0">
            <w:pPr>
              <w:jc w:val="center"/>
            </w:pPr>
            <w:r>
              <w:t>Sol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6C834FA6" w14:textId="77777777" w:rsidR="004A5DF0" w:rsidRDefault="004A5DF0" w:rsidP="004A5DF0">
            <w:pPr>
              <w:jc w:val="center"/>
            </w:pPr>
            <w:r>
              <w:t>TEHST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39190" w14:textId="42A36806" w:rsidR="004A5DF0" w:rsidRDefault="004A5DF0" w:rsidP="004A5DF0">
            <w:pPr>
              <w:jc w:val="center"/>
            </w:pPr>
            <w:r>
              <w:t>6655</w:t>
            </w:r>
          </w:p>
        </w:tc>
        <w:tc>
          <w:tcPr>
            <w:tcW w:w="349" w:type="dxa"/>
            <w:tcBorders>
              <w:left w:val="single" w:sz="4" w:space="0" w:color="auto"/>
            </w:tcBorders>
            <w:vAlign w:val="bottom"/>
          </w:tcPr>
          <w:p w14:paraId="2C43F756" w14:textId="77777777" w:rsidR="004A5DF0" w:rsidRDefault="004A5DF0" w:rsidP="004A5DF0">
            <w:pPr>
              <w:jc w:val="center"/>
            </w:pPr>
          </w:p>
        </w:tc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67476A8" w14:textId="77777777" w:rsidR="004A5DF0" w:rsidRDefault="004A5DF0" w:rsidP="004A5DF0">
            <w:pPr>
              <w:jc w:val="center"/>
            </w:pPr>
            <w:r>
              <w:t>6655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CF8F1C1" w14:textId="77777777" w:rsidR="004A5DF0" w:rsidRDefault="004A5DF0" w:rsidP="004A5DF0">
            <w:pPr>
              <w:jc w:val="center"/>
            </w:pPr>
            <w:r>
              <w:t>Comp. 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5F7A70" w14:textId="77777777" w:rsidR="004A5DF0" w:rsidRDefault="004A5DF0" w:rsidP="004A5DF0">
            <w:pPr>
              <w:jc w:val="center"/>
            </w:pPr>
            <w:proofErr w:type="spellStart"/>
            <w:r>
              <w:t>Scudero</w:t>
            </w:r>
            <w:proofErr w:type="spellEnd"/>
          </w:p>
        </w:tc>
      </w:tr>
    </w:tbl>
    <w:p w14:paraId="08F08EA7" w14:textId="2362109C" w:rsidR="00E46841" w:rsidRDefault="00757802">
      <w:r>
        <w:t>1/1                                                                  1/N                      1/N</w:t>
      </w:r>
    </w:p>
    <w:p w14:paraId="0F9D48F4" w14:textId="3AB7AA8D" w:rsidR="00E46841" w:rsidRPr="004A5DF0" w:rsidRDefault="00757802">
      <w:pPr>
        <w:rPr>
          <w:u w:val="single"/>
        </w:rPr>
      </w:pPr>
      <w:r>
        <w:t xml:space="preserve">ALUMNOS clave primaria </w:t>
      </w:r>
      <w:r w:rsidRPr="004A5DF0">
        <w:rPr>
          <w:u w:val="single"/>
        </w:rPr>
        <w:t>DNI</w:t>
      </w:r>
      <w:r>
        <w:t xml:space="preserve">                                              DOCENTE clave primaria </w:t>
      </w:r>
      <w:r w:rsidRPr="004A5DF0">
        <w:rPr>
          <w:u w:val="single"/>
        </w:rPr>
        <w:t xml:space="preserve">LEGAJO </w:t>
      </w:r>
    </w:p>
    <w:p w14:paraId="4E24D30C" w14:textId="5138330B" w:rsidR="00983443" w:rsidRDefault="004A5DF0">
      <w:r>
        <w:t xml:space="preserve">CLAVE F - DOCENTE </w:t>
      </w:r>
      <w:r w:rsidRPr="004A5DF0">
        <w:t>LEGAJO</w:t>
      </w:r>
    </w:p>
    <w:p w14:paraId="13A4703D" w14:textId="77777777" w:rsidR="00983443" w:rsidRDefault="00983443"/>
    <w:p w14:paraId="74D99F16" w14:textId="77777777" w:rsidR="00757802" w:rsidRDefault="00757802"/>
    <w:p w14:paraId="6668F8D2" w14:textId="77777777" w:rsidR="00757802" w:rsidRDefault="00757802"/>
    <w:tbl>
      <w:tblPr>
        <w:tblStyle w:val="Tablaconcuadrcula"/>
        <w:tblpPr w:leftFromText="141" w:rightFromText="141" w:vertAnchor="text" w:horzAnchor="page" w:tblpX="7225" w:tblpY="119"/>
        <w:tblW w:w="0" w:type="auto"/>
        <w:tblLook w:val="04A0" w:firstRow="1" w:lastRow="0" w:firstColumn="1" w:lastColumn="0" w:noHBand="0" w:noVBand="1"/>
      </w:tblPr>
      <w:tblGrid>
        <w:gridCol w:w="2345"/>
      </w:tblGrid>
      <w:tr w:rsidR="004A5DF0" w14:paraId="30121756" w14:textId="77777777" w:rsidTr="004A5DF0">
        <w:trPr>
          <w:trHeight w:val="173"/>
        </w:trPr>
        <w:tc>
          <w:tcPr>
            <w:tcW w:w="2345" w:type="dxa"/>
          </w:tcPr>
          <w:p w14:paraId="2F88D9A3" w14:textId="77777777" w:rsidR="004A5DF0" w:rsidRPr="004A5DF0" w:rsidRDefault="004A5DF0" w:rsidP="004A5DF0">
            <w:r w:rsidRPr="004A5DF0">
              <w:t>DOCENTE</w:t>
            </w:r>
          </w:p>
        </w:tc>
      </w:tr>
      <w:tr w:rsidR="004A5DF0" w14:paraId="6434FB19" w14:textId="77777777" w:rsidTr="004A5DF0">
        <w:trPr>
          <w:trHeight w:val="340"/>
        </w:trPr>
        <w:tc>
          <w:tcPr>
            <w:tcW w:w="2345" w:type="dxa"/>
          </w:tcPr>
          <w:p w14:paraId="03E0DAC2" w14:textId="0C31769C" w:rsidR="004A5DF0" w:rsidRDefault="004A5DF0" w:rsidP="004A5DF0">
            <w:pPr>
              <w:rPr>
                <w:u w:val="single"/>
              </w:rPr>
            </w:pPr>
            <w:r>
              <w:rPr>
                <w:u w:val="single"/>
              </w:rPr>
              <w:t>LEGAJO CP</w:t>
            </w:r>
          </w:p>
        </w:tc>
      </w:tr>
      <w:tr w:rsidR="004A5DF0" w14:paraId="00A734F1" w14:textId="77777777" w:rsidTr="004A5DF0">
        <w:trPr>
          <w:trHeight w:val="340"/>
        </w:trPr>
        <w:tc>
          <w:tcPr>
            <w:tcW w:w="2345" w:type="dxa"/>
          </w:tcPr>
          <w:p w14:paraId="7105A566" w14:textId="34B1C3B0" w:rsidR="004A5DF0" w:rsidRPr="004A5DF0" w:rsidRDefault="004A5DF0" w:rsidP="004A5DF0">
            <w:r w:rsidRPr="004A5DF0">
              <w:t>NOMBRE</w:t>
            </w:r>
          </w:p>
        </w:tc>
      </w:tr>
      <w:tr w:rsidR="004A5DF0" w14:paraId="7647DD37" w14:textId="77777777" w:rsidTr="004A5DF0">
        <w:trPr>
          <w:trHeight w:val="340"/>
        </w:trPr>
        <w:tc>
          <w:tcPr>
            <w:tcW w:w="2345" w:type="dxa"/>
          </w:tcPr>
          <w:p w14:paraId="60CEBD7A" w14:textId="4D2D8C25" w:rsidR="004A5DF0" w:rsidRPr="004A5DF0" w:rsidRDefault="004A5DF0" w:rsidP="004A5DF0">
            <w:r w:rsidRPr="004A5DF0">
              <w:t>MATERIA</w:t>
            </w:r>
          </w:p>
        </w:tc>
      </w:tr>
    </w:tbl>
    <w:p w14:paraId="0266714A" w14:textId="77777777" w:rsidR="00757802" w:rsidRPr="00520885" w:rsidRDefault="00757802">
      <w:pPr>
        <w:rPr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A5DF0" w14:paraId="07D735BD" w14:textId="77777777" w:rsidTr="004A5DF0">
        <w:tc>
          <w:tcPr>
            <w:tcW w:w="2802" w:type="dxa"/>
          </w:tcPr>
          <w:p w14:paraId="64576554" w14:textId="72F305EB" w:rsidR="004A5DF0" w:rsidRPr="004A5DF0" w:rsidRDefault="004A5DF0" w:rsidP="004A5DF0">
            <w:r w:rsidRPr="004A5DF0">
              <w:t>ALUMNOS</w:t>
            </w:r>
          </w:p>
        </w:tc>
      </w:tr>
      <w:tr w:rsidR="004A5DF0" w14:paraId="4BC753D5" w14:textId="77777777" w:rsidTr="004A5DF0">
        <w:tc>
          <w:tcPr>
            <w:tcW w:w="2802" w:type="dxa"/>
          </w:tcPr>
          <w:p w14:paraId="07290592" w14:textId="0B3A0DD6" w:rsidR="004A5DF0" w:rsidRDefault="004A5DF0" w:rsidP="004A5DF0">
            <w:pPr>
              <w:rPr>
                <w:u w:val="single"/>
              </w:rPr>
            </w:pPr>
            <w:r>
              <w:rPr>
                <w:u w:val="single"/>
              </w:rPr>
              <w:t>DNI CP</w:t>
            </w:r>
          </w:p>
        </w:tc>
      </w:tr>
      <w:tr w:rsidR="004A5DF0" w14:paraId="6E656656" w14:textId="77777777" w:rsidTr="004A5DF0">
        <w:tc>
          <w:tcPr>
            <w:tcW w:w="2802" w:type="dxa"/>
          </w:tcPr>
          <w:p w14:paraId="01E5F7F0" w14:textId="741162FB" w:rsidR="004A5DF0" w:rsidRDefault="004A5DF0" w:rsidP="004A5DF0">
            <w:pPr>
              <w:rPr>
                <w:u w:val="single"/>
              </w:rPr>
            </w:pPr>
            <w:r>
              <w:rPr>
                <w:u w:val="single"/>
              </w:rPr>
              <w:t xml:space="preserve">NOMBRE </w:t>
            </w:r>
          </w:p>
        </w:tc>
      </w:tr>
      <w:tr w:rsidR="004A5DF0" w14:paraId="2BAFFA4C" w14:textId="77777777" w:rsidTr="004A5DF0">
        <w:tc>
          <w:tcPr>
            <w:tcW w:w="2802" w:type="dxa"/>
          </w:tcPr>
          <w:p w14:paraId="10B93196" w14:textId="3EB3301B" w:rsidR="004A5DF0" w:rsidRPr="004A5DF0" w:rsidRDefault="004A5DF0" w:rsidP="004A5DF0">
            <w:r w:rsidRPr="004A5DF0">
              <w:t xml:space="preserve">CARRERA </w:t>
            </w:r>
          </w:p>
        </w:tc>
      </w:tr>
      <w:tr w:rsidR="004A5DF0" w14:paraId="34E72852" w14:textId="77777777" w:rsidTr="004A5DF0">
        <w:tc>
          <w:tcPr>
            <w:tcW w:w="2802" w:type="dxa"/>
          </w:tcPr>
          <w:p w14:paraId="441D58DE" w14:textId="38C5A0DC" w:rsidR="004A5DF0" w:rsidRPr="004A5DF0" w:rsidRDefault="004A5DF0" w:rsidP="004A5DF0">
            <w:r w:rsidRPr="004A5DF0">
              <w:t>LEGAJO FK</w:t>
            </w:r>
          </w:p>
        </w:tc>
      </w:tr>
    </w:tbl>
    <w:p w14:paraId="4A9CF85E" w14:textId="2D33E7B0" w:rsidR="00757802" w:rsidRPr="00520885" w:rsidRDefault="004A5DF0">
      <w:pPr>
        <w:rPr>
          <w:u w:val="single"/>
        </w:rPr>
      </w:pPr>
      <w:r>
        <w:rPr>
          <w:noProof/>
          <w:u w:val="single"/>
        </w:rPr>
        <w:pict w14:anchorId="3B4C2620">
          <v:shape id="_x0000_s1028" type="#_x0000_t38" style="position:absolute;margin-left:.5pt;margin-top:16.65pt;width:154.2pt;height:47.4pt;rotation:180;flip:y;z-index:251660288;mso-position-horizontal-relative:text;mso-position-vertical-relative:text" o:connectortype="curved" adj="10800,171706,-49504">
            <v:stroke endarrow="block"/>
          </v:shape>
        </w:pict>
      </w:r>
      <w:r>
        <w:rPr>
          <w:u w:val="single"/>
        </w:rPr>
        <w:br w:type="textWrapping" w:clear="all"/>
      </w:r>
    </w:p>
    <w:p w14:paraId="741CC2F5" w14:textId="77777777" w:rsidR="00757802" w:rsidRPr="00520885" w:rsidRDefault="00757802">
      <w:pPr>
        <w:rPr>
          <w:u w:val="single"/>
        </w:rPr>
      </w:pPr>
    </w:p>
    <w:p w14:paraId="11EFD3B8" w14:textId="77777777" w:rsidR="00983443" w:rsidRDefault="00983443"/>
    <w:p w14:paraId="05126A61" w14:textId="77777777" w:rsidR="00983443" w:rsidRDefault="00983443"/>
    <w:p w14:paraId="266D5E05" w14:textId="77777777" w:rsidR="00983443" w:rsidRDefault="00983443"/>
    <w:p w14:paraId="7D09449E" w14:textId="77777777" w:rsidR="00983443" w:rsidRDefault="00983443"/>
    <w:p w14:paraId="2893A336" w14:textId="77777777" w:rsidR="00983443" w:rsidRDefault="00983443"/>
    <w:p w14:paraId="20047988" w14:textId="77777777" w:rsidR="00E46841" w:rsidRDefault="00000000"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14:paraId="66B7156B" w14:textId="77777777" w:rsidR="00E46841" w:rsidRDefault="00000000"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14:paraId="18BDA0DC" w14:textId="77777777" w:rsidR="00E46841" w:rsidRDefault="00000000"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14:paraId="3DD0DC7B" w14:textId="77777777" w:rsidR="00E46841" w:rsidRDefault="00E46841"/>
    <w:p w14:paraId="10A73C3E" w14:textId="77777777" w:rsidR="00E46841" w:rsidRDefault="00E46841"/>
    <w:p w14:paraId="7ABEDD07" w14:textId="77777777" w:rsidR="00E46841" w:rsidRDefault="00E46841"/>
    <w:p w14:paraId="073252D4" w14:textId="77777777" w:rsidR="00E46841" w:rsidRDefault="00E46841"/>
    <w:p w14:paraId="30A0371B" w14:textId="77777777" w:rsidR="00E46841" w:rsidRDefault="00E46841"/>
    <w:sectPr w:rsidR="00E4684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0809"/>
    <w:rsid w:val="00017F7C"/>
    <w:rsid w:val="002F0809"/>
    <w:rsid w:val="004A5DF0"/>
    <w:rsid w:val="00520885"/>
    <w:rsid w:val="005C1561"/>
    <w:rsid w:val="00757802"/>
    <w:rsid w:val="008A7482"/>
    <w:rsid w:val="008E7259"/>
    <w:rsid w:val="00983443"/>
    <w:rsid w:val="00B27795"/>
    <w:rsid w:val="00BF6F25"/>
    <w:rsid w:val="00E46841"/>
    <w:rsid w:val="00E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3D2B697A"/>
  <w15:docId w15:val="{76B5D1B9-C22A-4F0D-9F3B-07ED1F26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8A7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e\Downloads\PracticaCardina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0" ma:contentTypeDescription="Crear nuevo documento." ma:contentTypeScope="" ma:versionID="f77486fb4fca2c9478ae74c583327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3C5E6-B61C-48A7-9CC6-95F910546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C6565-6B3D-4CD0-B90D-6D498CFF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CC43D-3202-4140-940E-1BB7D202C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5C0C0E-DFA5-406E-865C-84896EC9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PracticaCardinalidad</Template>
  <TotalTime>169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</dc:creator>
  <dc:description/>
  <cp:lastModifiedBy>selena romero max</cp:lastModifiedBy>
  <cp:revision>2</cp:revision>
  <dcterms:created xsi:type="dcterms:W3CDTF">2025-04-01T21:53:00Z</dcterms:created>
  <dcterms:modified xsi:type="dcterms:W3CDTF">2025-04-02T00:42:00Z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